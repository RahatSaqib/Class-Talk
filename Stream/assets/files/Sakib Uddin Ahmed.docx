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8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00D1EDD" w14:textId="77777777" w:rsidTr="00986587">
        <w:trPr>
          <w:trHeight w:val="4410"/>
        </w:trPr>
        <w:tc>
          <w:tcPr>
            <w:tcW w:w="3600" w:type="dxa"/>
            <w:vAlign w:val="bottom"/>
          </w:tcPr>
          <w:p w14:paraId="3A4AD574" w14:textId="77777777" w:rsidR="001B2ABD" w:rsidRDefault="001B2ABD" w:rsidP="00986587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bn-BD"/>
              </w:rPr>
              <mc:AlternateContent>
                <mc:Choice Requires="wps">
                  <w:drawing>
                    <wp:inline distT="0" distB="0" distL="0" distR="0" wp14:anchorId="56DB4B08" wp14:editId="35DA5A82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2697" t="559" r="-17241" b="-559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DF386F3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3EBA6B8" w14:textId="77777777" w:rsidR="001B2ABD" w:rsidRDefault="001B2ABD" w:rsidP="0098658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267CA0B" w14:textId="77777777" w:rsidR="001B2ABD" w:rsidRDefault="002824E6" w:rsidP="00986587">
            <w:pPr>
              <w:pStyle w:val="Title"/>
            </w:pPr>
            <w:r>
              <w:t>Sakib Uddin Ahmed</w:t>
            </w:r>
          </w:p>
          <w:p w14:paraId="42BEE2BC" w14:textId="77777777" w:rsidR="001B2ABD" w:rsidRDefault="002824E6" w:rsidP="00986587">
            <w:pPr>
              <w:pStyle w:val="Subtitle"/>
            </w:pPr>
            <w:r w:rsidRPr="002F6F1E">
              <w:rPr>
                <w:spacing w:val="161"/>
                <w:w w:val="100"/>
              </w:rPr>
              <w:t>Studen</w:t>
            </w:r>
            <w:r w:rsidRPr="002F6F1E">
              <w:rPr>
                <w:spacing w:val="1"/>
                <w:w w:val="100"/>
              </w:rPr>
              <w:t>t</w:t>
            </w:r>
          </w:p>
        </w:tc>
      </w:tr>
      <w:tr w:rsidR="001B2ABD" w14:paraId="246F437B" w14:textId="77777777" w:rsidTr="00986587">
        <w:tc>
          <w:tcPr>
            <w:tcW w:w="3600" w:type="dxa"/>
          </w:tcPr>
          <w:sdt>
            <w:sdtPr>
              <w:id w:val="-1711873194"/>
              <w:placeholder>
                <w:docPart w:val="7B5E708221284DD59A71372D1C658FD8"/>
              </w:placeholder>
              <w:temporary/>
              <w:showingPlcHdr/>
              <w15:appearance w15:val="hidden"/>
            </w:sdtPr>
            <w:sdtEndPr/>
            <w:sdtContent>
              <w:p w14:paraId="0265D297" w14:textId="77777777" w:rsidR="001B2ABD" w:rsidRDefault="00036450" w:rsidP="0098658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74C9737" w14:textId="77777777" w:rsidR="002824E6" w:rsidRDefault="00156EC3" w:rsidP="00986587">
            <w:r>
              <w:t xml:space="preserve">Address : </w:t>
            </w:r>
            <w:proofErr w:type="spellStart"/>
            <w:r w:rsidR="002824E6">
              <w:t>Bhuighar,Narayanganj</w:t>
            </w:r>
            <w:proofErr w:type="spellEnd"/>
            <w:r w:rsidR="002824E6">
              <w:t xml:space="preserve">, </w:t>
            </w:r>
          </w:p>
          <w:p w14:paraId="7051E0D6" w14:textId="77777777" w:rsidR="00036450" w:rsidRDefault="00156EC3" w:rsidP="00986587">
            <w:r>
              <w:t xml:space="preserve">Date of Birth : </w:t>
            </w:r>
            <w:r w:rsidR="002824E6">
              <w:t>1998-10-19</w:t>
            </w:r>
          </w:p>
          <w:p w14:paraId="102B6A01" w14:textId="77777777" w:rsidR="00156EC3" w:rsidRDefault="00156EC3" w:rsidP="00986587">
            <w:r>
              <w:t>Blood Group: O+</w:t>
            </w:r>
          </w:p>
          <w:sdt>
            <w:sdtPr>
              <w:id w:val="-1954003311"/>
              <w:placeholder>
                <w:docPart w:val="776A998B0C5B41D18166FEFCD70DEE75"/>
              </w:placeholder>
              <w:temporary/>
              <w:showingPlcHdr/>
              <w15:appearance w15:val="hidden"/>
            </w:sdtPr>
            <w:sdtEndPr/>
            <w:sdtContent>
              <w:p w14:paraId="6C8E705E" w14:textId="77777777" w:rsidR="00036450" w:rsidRPr="00CB0055" w:rsidRDefault="00CB0055" w:rsidP="0098658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2F79B558" w14:textId="77777777" w:rsidR="002824E6" w:rsidRPr="002824E6" w:rsidRDefault="002824E6" w:rsidP="0098658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2824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E-mail: rahatsaqib78@gmail.com</w:t>
            </w:r>
          </w:p>
          <w:p w14:paraId="6B2EB9B9" w14:textId="77777777" w:rsidR="002824E6" w:rsidRPr="002824E6" w:rsidRDefault="002824E6" w:rsidP="0098658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 w:rsidRPr="002824E6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  <w:t>Phone: 01622160714</w:t>
            </w:r>
          </w:p>
          <w:p w14:paraId="7A97D65B" w14:textId="77777777" w:rsidR="004D3011" w:rsidRDefault="002824E6" w:rsidP="00986587">
            <w:r w:rsidRPr="002824E6">
              <w:t>LinkedIn: https://www.linkedin.com/in/rahat-saqib-97766b149/</w:t>
            </w:r>
          </w:p>
          <w:p w14:paraId="2E074D7B" w14:textId="77777777" w:rsidR="00036450" w:rsidRPr="00E4381A" w:rsidRDefault="00036450" w:rsidP="00986587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34231C938E49458692897E5489539556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69343B3A" w14:textId="77777777" w:rsidR="004D3011" w:rsidRPr="00CB0055" w:rsidRDefault="00CB0055" w:rsidP="0098658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3D10E38" w14:textId="77777777" w:rsidR="004D3011" w:rsidRDefault="002824E6" w:rsidP="00986587">
            <w:r>
              <w:t xml:space="preserve">Dancing </w:t>
            </w:r>
          </w:p>
          <w:p w14:paraId="561B2E45" w14:textId="77777777" w:rsidR="002824E6" w:rsidRDefault="002824E6" w:rsidP="00986587">
            <w:r>
              <w:t>Travelling</w:t>
            </w:r>
          </w:p>
          <w:p w14:paraId="6BCAE22F" w14:textId="77777777" w:rsidR="00616628" w:rsidRDefault="00616628" w:rsidP="00616628">
            <w:pPr>
              <w:pStyle w:val="Heading3"/>
            </w:pPr>
            <w:r>
              <w:t>LANGUAGES</w:t>
            </w:r>
          </w:p>
          <w:p w14:paraId="61540C19" w14:textId="77777777" w:rsidR="00616628" w:rsidRDefault="00616628" w:rsidP="00616628">
            <w:r>
              <w:t>Bangla</w:t>
            </w:r>
          </w:p>
          <w:p w14:paraId="706111FE" w14:textId="77777777" w:rsidR="00616628" w:rsidRDefault="00616628" w:rsidP="00616628">
            <w:r>
              <w:t>English</w:t>
            </w:r>
          </w:p>
          <w:p w14:paraId="56FC213A" w14:textId="77777777" w:rsidR="00616628" w:rsidRDefault="000B7CEC" w:rsidP="00616628">
            <w:r>
              <w:t>Hindi</w:t>
            </w:r>
          </w:p>
          <w:p w14:paraId="219393E6" w14:textId="77777777" w:rsidR="00616628" w:rsidRDefault="00616628" w:rsidP="00882363">
            <w:pPr>
              <w:pStyle w:val="Heading3"/>
            </w:pPr>
            <w:r>
              <w:t>INTERESTS</w:t>
            </w:r>
          </w:p>
          <w:p w14:paraId="359DB2A0" w14:textId="77777777" w:rsidR="009D3033" w:rsidRPr="00616628" w:rsidRDefault="00616628" w:rsidP="00882363">
            <w:r>
              <w:t xml:space="preserve">In one word I want to be a developer. A web developer or a game developer. But mostly I am trying to be a web developer right now. </w:t>
            </w:r>
            <w:r w:rsidR="009D3033" w:rsidRPr="009D3033">
              <w:t xml:space="preserve">I have not any experience at any work in a company. But </w:t>
            </w:r>
            <w:proofErr w:type="spellStart"/>
            <w:r w:rsidR="009D3033" w:rsidRPr="009D3033">
              <w:t>i</w:t>
            </w:r>
            <w:proofErr w:type="spellEnd"/>
            <w:r w:rsidR="009D3033" w:rsidRPr="009D3033">
              <w:t xml:space="preserve"> had done some project related my courses in my university. I am doing whatever I need to do for my </w:t>
            </w:r>
            <w:proofErr w:type="gramStart"/>
            <w:r w:rsidR="009D3033" w:rsidRPr="009D3033">
              <w:t>future .</w:t>
            </w:r>
            <w:proofErr w:type="gramEnd"/>
            <w:r w:rsidR="009D3033" w:rsidRPr="009D3033">
              <w:t xml:space="preserve"> Not only for earn money but also for my satisfaction in life.</w:t>
            </w:r>
          </w:p>
        </w:tc>
        <w:tc>
          <w:tcPr>
            <w:tcW w:w="720" w:type="dxa"/>
          </w:tcPr>
          <w:p w14:paraId="7DDA7651" w14:textId="77777777" w:rsidR="001B2ABD" w:rsidRDefault="001B2ABD" w:rsidP="0098658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0FA0B98" w14:textId="77777777" w:rsidR="006469A8" w:rsidRDefault="00DB1EF8" w:rsidP="00986587">
            <w:pPr>
              <w:pStyle w:val="Heading2"/>
            </w:pPr>
            <w:sdt>
              <w:sdtPr>
                <w:id w:val="1049110328"/>
                <w:placeholder>
                  <w:docPart w:val="E5FCC0065FF24F4AB7FD6B4511246CEC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036450">
                  <w:t>EDUCATION</w:t>
                </w:r>
              </w:sdtContent>
            </w:sdt>
          </w:p>
          <w:p w14:paraId="539B9DF5" w14:textId="77777777" w:rsidR="002824E6" w:rsidRPr="006469A8" w:rsidRDefault="002824E6" w:rsidP="005D44CE">
            <w:pPr>
              <w:pStyle w:val="Heading2"/>
              <w:spacing w:before="0"/>
            </w:pPr>
            <w:r w:rsidRPr="002824E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SAMSUL HAQUE KHAN SCHOOL AND COLLEGE</w:t>
            </w:r>
            <w:r w:rsidR="00B8027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  <w:proofErr w:type="gramStart"/>
            <w:r w:rsidR="00B8027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( </w:t>
            </w:r>
            <w:r w:rsidRPr="002824E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2013</w:t>
            </w:r>
            <w:proofErr w:type="gramEnd"/>
            <w:r w:rsidRPr="002824E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</w:t>
            </w:r>
            <w:r w:rsidR="00B8027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–</w:t>
            </w:r>
            <w:r w:rsidRPr="002824E6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 xml:space="preserve"> 2014</w:t>
            </w:r>
            <w:r w:rsidR="00B8027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)</w:t>
            </w:r>
          </w:p>
          <w:p w14:paraId="1407B4BF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Secondary School Certificate</w:t>
            </w:r>
          </w:p>
          <w:p w14:paraId="06ADB6B7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Science</w:t>
            </w:r>
          </w:p>
          <w:p w14:paraId="51474E37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GPA-5.00</w:t>
            </w:r>
          </w:p>
          <w:p w14:paraId="3790759D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BIRSRESTHO NOOR MOHAMMAD PUBLIC COLLEGE (2015 – 2016)</w:t>
            </w:r>
          </w:p>
          <w:p w14:paraId="3BFCD583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Higher School Certificate</w:t>
            </w:r>
          </w:p>
          <w:p w14:paraId="6D97D562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Science</w:t>
            </w:r>
          </w:p>
          <w:p w14:paraId="74E205C9" w14:textId="77777777" w:rsidR="002824E6" w:rsidRPr="00B8027A" w:rsidRDefault="002824E6" w:rsidP="005D44CE">
            <w:pPr>
              <w:pStyle w:val="Heading2"/>
              <w:spacing w:before="0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GPA-5.00</w:t>
            </w:r>
          </w:p>
          <w:p w14:paraId="1E04F385" w14:textId="77777777" w:rsidR="002824E6" w:rsidRPr="00B8027A" w:rsidRDefault="002824E6" w:rsidP="00986587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</w:rPr>
              <w:t>DAFFODIL INTERNATIONAL UNIVERSITY (2017 – now)</w:t>
            </w:r>
          </w:p>
          <w:p w14:paraId="3EFF06C4" w14:textId="77777777" w:rsidR="002824E6" w:rsidRPr="00B8027A" w:rsidRDefault="002824E6" w:rsidP="00986587">
            <w:pPr>
              <w:pStyle w:val="Heading2"/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</w:pPr>
            <w:r w:rsidRPr="00B8027A">
              <w:rPr>
                <w:rFonts w:asciiTheme="minorHAnsi" w:eastAsiaTheme="minorEastAsia" w:hAnsiTheme="minorHAnsi" w:cstheme="minorBidi"/>
                <w:b w:val="0"/>
                <w:caps w:val="0"/>
                <w:sz w:val="18"/>
                <w:szCs w:val="22"/>
              </w:rPr>
              <w:t>Bachelor of Science in Computer Science and Engineering</w:t>
            </w:r>
          </w:p>
          <w:p w14:paraId="58B351B0" w14:textId="5A5F08BF" w:rsidR="00036450" w:rsidRDefault="007307CF" w:rsidP="00986587">
            <w:pPr>
              <w:pStyle w:val="Heading2"/>
            </w:pPr>
            <w:r>
              <w:t>Projects</w:t>
            </w:r>
          </w:p>
          <w:p w14:paraId="4194B0AC" w14:textId="77777777" w:rsidR="002824E6" w:rsidRPr="002824E6" w:rsidRDefault="002824E6" w:rsidP="00F647C8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2824E6">
              <w:rPr>
                <w:b w:val="0"/>
              </w:rPr>
              <w:t xml:space="preserve">Project </w:t>
            </w:r>
            <w:proofErr w:type="spellStart"/>
            <w:r w:rsidRPr="002824E6">
              <w:rPr>
                <w:b w:val="0"/>
              </w:rPr>
              <w:t>submiited</w:t>
            </w:r>
            <w:proofErr w:type="spellEnd"/>
            <w:r w:rsidRPr="002824E6">
              <w:rPr>
                <w:b w:val="0"/>
              </w:rPr>
              <w:t xml:space="preserve"> in Super Shop Management System in Java language.</w:t>
            </w:r>
          </w:p>
          <w:p w14:paraId="004A8D08" w14:textId="77777777" w:rsidR="002824E6" w:rsidRDefault="002824E6" w:rsidP="00F647C8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2824E6">
              <w:rPr>
                <w:b w:val="0"/>
              </w:rPr>
              <w:t>Project submitted in Hospital Management System in Web language.</w:t>
            </w:r>
          </w:p>
          <w:p w14:paraId="47111784" w14:textId="77777777" w:rsidR="002824E6" w:rsidRDefault="002824E6" w:rsidP="00F647C8">
            <w:pPr>
              <w:pStyle w:val="Heading4"/>
              <w:numPr>
                <w:ilvl w:val="0"/>
                <w:numId w:val="3"/>
              </w:numPr>
              <w:rPr>
                <w:b w:val="0"/>
              </w:rPr>
            </w:pPr>
            <w:r w:rsidRPr="002824E6">
              <w:rPr>
                <w:b w:val="0"/>
              </w:rPr>
              <w:t xml:space="preserve">Project submitted in </w:t>
            </w:r>
            <w:r>
              <w:rPr>
                <w:b w:val="0"/>
              </w:rPr>
              <w:t xml:space="preserve">Banking </w:t>
            </w:r>
            <w:r w:rsidRPr="002824E6">
              <w:rPr>
                <w:b w:val="0"/>
              </w:rPr>
              <w:t>Management System in</w:t>
            </w:r>
            <w:r>
              <w:rPr>
                <w:b w:val="0"/>
              </w:rPr>
              <w:t xml:space="preserve"> </w:t>
            </w:r>
            <w:proofErr w:type="gramStart"/>
            <w:r>
              <w:rPr>
                <w:b w:val="0"/>
              </w:rPr>
              <w:t xml:space="preserve">C </w:t>
            </w:r>
            <w:r w:rsidRPr="002824E6">
              <w:rPr>
                <w:b w:val="0"/>
              </w:rPr>
              <w:t> language</w:t>
            </w:r>
            <w:proofErr w:type="gramEnd"/>
            <w:r w:rsidRPr="002824E6">
              <w:rPr>
                <w:b w:val="0"/>
              </w:rPr>
              <w:t>.</w:t>
            </w:r>
          </w:p>
          <w:p w14:paraId="0BDEAB1D" w14:textId="5DB7A705" w:rsidR="005D44CE" w:rsidRDefault="005D44CE" w:rsidP="00F647C8">
            <w:pPr>
              <w:pStyle w:val="ListParagraph"/>
              <w:numPr>
                <w:ilvl w:val="0"/>
                <w:numId w:val="3"/>
              </w:numPr>
            </w:pPr>
            <w:r>
              <w:t>Completed a course on web designing in BITM.</w:t>
            </w:r>
          </w:p>
          <w:p w14:paraId="698F49E6" w14:textId="2D004C92" w:rsidR="005D44CE" w:rsidRDefault="005D44CE" w:rsidP="00F647C8">
            <w:pPr>
              <w:pStyle w:val="ListParagraph"/>
              <w:numPr>
                <w:ilvl w:val="0"/>
                <w:numId w:val="3"/>
              </w:numPr>
            </w:pPr>
            <w:r>
              <w:t>I have done an android project RAMF Online.</w:t>
            </w:r>
          </w:p>
          <w:p w14:paraId="7F863CE0" w14:textId="3A9F3A4F" w:rsidR="008B499C" w:rsidRPr="000B7CEC" w:rsidRDefault="008B499C" w:rsidP="00F647C8">
            <w:pPr>
              <w:pStyle w:val="ListParagraph"/>
              <w:numPr>
                <w:ilvl w:val="0"/>
                <w:numId w:val="3"/>
              </w:numPr>
            </w:pPr>
            <w:r>
              <w:t>Online classroom management system with php &amp;</w:t>
            </w:r>
            <w:proofErr w:type="spellStart"/>
            <w:r>
              <w:t>jquery</w:t>
            </w:r>
            <w:proofErr w:type="spellEnd"/>
            <w:r>
              <w:t>.</w:t>
            </w:r>
          </w:p>
          <w:p w14:paraId="5FAE2AAF" w14:textId="77777777" w:rsidR="00036450" w:rsidRDefault="00DB1EF8" w:rsidP="00D850F2">
            <w:pPr>
              <w:pStyle w:val="Heading2"/>
              <w:spacing w:before="0"/>
            </w:pPr>
            <w:sdt>
              <w:sdtPr>
                <w:id w:val="1669594239"/>
                <w:placeholder>
                  <w:docPart w:val="AE65DC6B934749839C151E96F77E3A7C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37A86A65" w14:textId="77777777" w:rsidR="00B52F8F" w:rsidRDefault="00B52F8F" w:rsidP="00D850F2">
            <w:pPr>
              <w:pStyle w:val="ListParagraph"/>
              <w:numPr>
                <w:ilvl w:val="0"/>
                <w:numId w:val="10"/>
              </w:numPr>
            </w:pPr>
            <w:r>
              <w:t>Pr</w:t>
            </w:r>
            <w:r w:rsidR="002F6F1E">
              <w:t xml:space="preserve">oblem Solving in </w:t>
            </w:r>
            <w:proofErr w:type="gramStart"/>
            <w:r w:rsidR="002F6F1E">
              <w:t>C ,</w:t>
            </w:r>
            <w:proofErr w:type="spellStart"/>
            <w:r>
              <w:t>Java</w:t>
            </w:r>
            <w:proofErr w:type="gramEnd"/>
            <w:r w:rsidR="002F6F1E">
              <w:t>,Assembly</w:t>
            </w:r>
            <w:proofErr w:type="spellEnd"/>
            <w:r w:rsidR="002F6F1E">
              <w:t xml:space="preserve"> and </w:t>
            </w:r>
            <w:proofErr w:type="spellStart"/>
            <w:r w:rsidR="002F6F1E">
              <w:t>Qyery</w:t>
            </w:r>
            <w:proofErr w:type="spellEnd"/>
            <w:r w:rsidR="002F6F1E">
              <w:t xml:space="preserve"> Language</w:t>
            </w:r>
          </w:p>
          <w:p w14:paraId="530670F8" w14:textId="77777777" w:rsidR="00B52F8F" w:rsidRDefault="00B52F8F" w:rsidP="00D850F2"/>
          <w:p w14:paraId="3928B07D" w14:textId="77777777" w:rsidR="00B52F8F" w:rsidRDefault="00B52F8F" w:rsidP="00D850F2">
            <w:pPr>
              <w:pStyle w:val="ListParagraph"/>
              <w:numPr>
                <w:ilvl w:val="0"/>
                <w:numId w:val="10"/>
              </w:numPr>
            </w:pPr>
            <w:r>
              <w:t>Microsoft Word</w:t>
            </w:r>
          </w:p>
          <w:p w14:paraId="69076F71" w14:textId="77777777" w:rsidR="00B52F8F" w:rsidRDefault="00B52F8F" w:rsidP="00D850F2"/>
          <w:p w14:paraId="5D4B3F8E" w14:textId="77777777" w:rsidR="00B52F8F" w:rsidRDefault="00B52F8F" w:rsidP="00D850F2">
            <w:pPr>
              <w:pStyle w:val="ListParagraph"/>
              <w:numPr>
                <w:ilvl w:val="0"/>
                <w:numId w:val="10"/>
              </w:numPr>
            </w:pPr>
            <w:r>
              <w:t xml:space="preserve">Microsoft </w:t>
            </w:r>
            <w:proofErr w:type="spellStart"/>
            <w:r>
              <w:t>Powerpoint</w:t>
            </w:r>
            <w:proofErr w:type="spellEnd"/>
          </w:p>
          <w:p w14:paraId="2AD20DF1" w14:textId="77777777" w:rsidR="00B52F8F" w:rsidRDefault="00B52F8F" w:rsidP="00986587"/>
          <w:p w14:paraId="76DD8AB6" w14:textId="13CF9A75" w:rsidR="008B499C" w:rsidRPr="008B499C" w:rsidRDefault="008B499C" w:rsidP="008B499C">
            <w:pPr>
              <w:rPr>
                <w:b/>
                <w:bCs/>
                <w:sz w:val="24"/>
                <w:szCs w:val="32"/>
                <w:u w:val="single"/>
              </w:rPr>
            </w:pPr>
            <w:r w:rsidRPr="008B499C">
              <w:rPr>
                <w:b/>
                <w:bCs/>
                <w:sz w:val="24"/>
                <w:szCs w:val="32"/>
                <w:u w:val="single"/>
              </w:rPr>
              <w:t>Extra Curriculum Activities</w:t>
            </w:r>
          </w:p>
          <w:p w14:paraId="1E653DCB" w14:textId="77777777" w:rsidR="008B499C" w:rsidRPr="008B499C" w:rsidRDefault="008B499C" w:rsidP="008B499C">
            <w:pPr>
              <w:rPr>
                <w:b/>
                <w:bCs/>
                <w:sz w:val="24"/>
                <w:szCs w:val="32"/>
              </w:rPr>
            </w:pPr>
          </w:p>
          <w:p w14:paraId="2C1F6CBE" w14:textId="5C7319B5" w:rsidR="008B499C" w:rsidRDefault="008B499C" w:rsidP="00D850F2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I  was</w:t>
            </w:r>
            <w:proofErr w:type="gramEnd"/>
            <w:r>
              <w:t xml:space="preserve"> volunteer at ACM ICPC Contest.</w:t>
            </w:r>
          </w:p>
          <w:p w14:paraId="46AE28D1" w14:textId="25F1AD23" w:rsidR="00F647C8" w:rsidRDefault="00F647C8" w:rsidP="00D850F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Participent</w:t>
            </w:r>
            <w:proofErr w:type="spellEnd"/>
            <w:r>
              <w:t xml:space="preserve"> in DIU Take Off </w:t>
            </w:r>
            <w:proofErr w:type="spellStart"/>
            <w:r>
              <w:t>Programmong</w:t>
            </w:r>
            <w:proofErr w:type="spellEnd"/>
            <w:r>
              <w:t xml:space="preserve"> Contest.</w:t>
            </w:r>
          </w:p>
          <w:p w14:paraId="4C9B7BFB" w14:textId="77777777" w:rsidR="008B499C" w:rsidRDefault="008B499C" w:rsidP="008B499C"/>
          <w:p w14:paraId="3D9ADB23" w14:textId="77777777" w:rsidR="008B499C" w:rsidRDefault="008B499C" w:rsidP="008B499C"/>
          <w:p w14:paraId="031F39C7" w14:textId="77777777" w:rsidR="008B499C" w:rsidRPr="008B499C" w:rsidRDefault="008B499C" w:rsidP="008B499C">
            <w:pPr>
              <w:rPr>
                <w:b/>
                <w:bCs/>
                <w:sz w:val="24"/>
                <w:szCs w:val="32"/>
              </w:rPr>
            </w:pPr>
          </w:p>
          <w:p w14:paraId="25400792" w14:textId="77777777" w:rsidR="00B52F8F" w:rsidRPr="00B52F8F" w:rsidRDefault="00B52F8F" w:rsidP="00986587"/>
        </w:tc>
      </w:tr>
    </w:tbl>
    <w:p w14:paraId="5B7C9E8C" w14:textId="77777777" w:rsidR="0043117B" w:rsidRDefault="00DB1EF8" w:rsidP="00D7699B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81716" w14:textId="77777777" w:rsidR="00DB1EF8" w:rsidRDefault="00DB1EF8" w:rsidP="000C45FF">
      <w:r>
        <w:separator/>
      </w:r>
    </w:p>
  </w:endnote>
  <w:endnote w:type="continuationSeparator" w:id="0">
    <w:p w14:paraId="2797CE2E" w14:textId="77777777" w:rsidR="00DB1EF8" w:rsidRDefault="00DB1EF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19F85" w14:textId="77777777" w:rsidR="00DB1EF8" w:rsidRDefault="00DB1EF8" w:rsidP="000C45FF">
      <w:r>
        <w:separator/>
      </w:r>
    </w:p>
  </w:footnote>
  <w:footnote w:type="continuationSeparator" w:id="0">
    <w:p w14:paraId="5FB14E39" w14:textId="77777777" w:rsidR="00DB1EF8" w:rsidRDefault="00DB1EF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81298" w14:textId="77777777" w:rsidR="000C45FF" w:rsidRDefault="000C45FF">
    <w:pPr>
      <w:pStyle w:val="Header"/>
    </w:pPr>
    <w:r>
      <w:rPr>
        <w:noProof/>
        <w:lang w:eastAsia="en-US" w:bidi="bn-BD"/>
      </w:rPr>
      <w:drawing>
        <wp:anchor distT="0" distB="0" distL="114300" distR="114300" simplePos="0" relativeHeight="251658240" behindDoc="1" locked="0" layoutInCell="1" allowOverlap="1" wp14:anchorId="4FE52A02" wp14:editId="258970F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6307"/>
    <w:multiLevelType w:val="hybridMultilevel"/>
    <w:tmpl w:val="BA7CA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B7D8E"/>
    <w:multiLevelType w:val="hybridMultilevel"/>
    <w:tmpl w:val="20F4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B0F"/>
    <w:multiLevelType w:val="hybridMultilevel"/>
    <w:tmpl w:val="5290B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B0CFC"/>
    <w:multiLevelType w:val="hybridMultilevel"/>
    <w:tmpl w:val="878C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C7993"/>
    <w:multiLevelType w:val="hybridMultilevel"/>
    <w:tmpl w:val="97E25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6593"/>
    <w:multiLevelType w:val="hybridMultilevel"/>
    <w:tmpl w:val="10EC9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43151"/>
    <w:multiLevelType w:val="hybridMultilevel"/>
    <w:tmpl w:val="7394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7512C"/>
    <w:multiLevelType w:val="hybridMultilevel"/>
    <w:tmpl w:val="A400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A6482"/>
    <w:multiLevelType w:val="hybridMultilevel"/>
    <w:tmpl w:val="3D0A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51C67"/>
    <w:multiLevelType w:val="hybridMultilevel"/>
    <w:tmpl w:val="878C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B18EC"/>
    <w:multiLevelType w:val="hybridMultilevel"/>
    <w:tmpl w:val="9D0E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4E6"/>
    <w:rsid w:val="00036450"/>
    <w:rsid w:val="00094499"/>
    <w:rsid w:val="000B7CEC"/>
    <w:rsid w:val="000C45FF"/>
    <w:rsid w:val="000E3FD1"/>
    <w:rsid w:val="00112054"/>
    <w:rsid w:val="001525E1"/>
    <w:rsid w:val="00156EC3"/>
    <w:rsid w:val="00180329"/>
    <w:rsid w:val="0019001F"/>
    <w:rsid w:val="001A74A5"/>
    <w:rsid w:val="001B2ABD"/>
    <w:rsid w:val="001E0391"/>
    <w:rsid w:val="001E1759"/>
    <w:rsid w:val="001F1ECC"/>
    <w:rsid w:val="001F587D"/>
    <w:rsid w:val="002400EB"/>
    <w:rsid w:val="00256CF7"/>
    <w:rsid w:val="00281FD5"/>
    <w:rsid w:val="002824E6"/>
    <w:rsid w:val="002F47D2"/>
    <w:rsid w:val="002F6F1E"/>
    <w:rsid w:val="0030481B"/>
    <w:rsid w:val="003156FC"/>
    <w:rsid w:val="003254B5"/>
    <w:rsid w:val="0037121F"/>
    <w:rsid w:val="003A6B7D"/>
    <w:rsid w:val="003B06CA"/>
    <w:rsid w:val="004071FC"/>
    <w:rsid w:val="00412418"/>
    <w:rsid w:val="00445947"/>
    <w:rsid w:val="004813B3"/>
    <w:rsid w:val="00496591"/>
    <w:rsid w:val="004C63E4"/>
    <w:rsid w:val="004D3011"/>
    <w:rsid w:val="005262AC"/>
    <w:rsid w:val="005D44CE"/>
    <w:rsid w:val="005E39D5"/>
    <w:rsid w:val="00600670"/>
    <w:rsid w:val="00616628"/>
    <w:rsid w:val="0062123A"/>
    <w:rsid w:val="00644936"/>
    <w:rsid w:val="006469A8"/>
    <w:rsid w:val="00646E75"/>
    <w:rsid w:val="006771D0"/>
    <w:rsid w:val="00715FCB"/>
    <w:rsid w:val="007307CF"/>
    <w:rsid w:val="00743101"/>
    <w:rsid w:val="007775E1"/>
    <w:rsid w:val="007867A0"/>
    <w:rsid w:val="007927F5"/>
    <w:rsid w:val="00802CA0"/>
    <w:rsid w:val="0083552C"/>
    <w:rsid w:val="00882363"/>
    <w:rsid w:val="008B499C"/>
    <w:rsid w:val="009260CD"/>
    <w:rsid w:val="00937D47"/>
    <w:rsid w:val="00952C25"/>
    <w:rsid w:val="00986587"/>
    <w:rsid w:val="009D3033"/>
    <w:rsid w:val="00A2118D"/>
    <w:rsid w:val="00AD76E2"/>
    <w:rsid w:val="00B20152"/>
    <w:rsid w:val="00B359E4"/>
    <w:rsid w:val="00B52F8F"/>
    <w:rsid w:val="00B57D98"/>
    <w:rsid w:val="00B70850"/>
    <w:rsid w:val="00B8027A"/>
    <w:rsid w:val="00C066B6"/>
    <w:rsid w:val="00C37BA1"/>
    <w:rsid w:val="00C4674C"/>
    <w:rsid w:val="00C506CF"/>
    <w:rsid w:val="00C72BED"/>
    <w:rsid w:val="00C9578B"/>
    <w:rsid w:val="00CB0055"/>
    <w:rsid w:val="00CF073F"/>
    <w:rsid w:val="00D2522B"/>
    <w:rsid w:val="00D422DE"/>
    <w:rsid w:val="00D5459D"/>
    <w:rsid w:val="00D7699B"/>
    <w:rsid w:val="00D850F2"/>
    <w:rsid w:val="00DA1F4D"/>
    <w:rsid w:val="00DB1EF8"/>
    <w:rsid w:val="00DD172A"/>
    <w:rsid w:val="00E25A26"/>
    <w:rsid w:val="00E4381A"/>
    <w:rsid w:val="00E55D74"/>
    <w:rsid w:val="00EC0447"/>
    <w:rsid w:val="00F60274"/>
    <w:rsid w:val="00F647C8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807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99C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5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at%20R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5E708221284DD59A71372D1C65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1681-1210-4B30-82C5-7AF20682A510}"/>
      </w:docPartPr>
      <w:docPartBody>
        <w:p w:rsidR="007844C3" w:rsidRDefault="00AF2D86">
          <w:pPr>
            <w:pStyle w:val="7B5E708221284DD59A71372D1C658FD8"/>
          </w:pPr>
          <w:r w:rsidRPr="00D5459D">
            <w:t>Profile</w:t>
          </w:r>
        </w:p>
      </w:docPartBody>
    </w:docPart>
    <w:docPart>
      <w:docPartPr>
        <w:name w:val="776A998B0C5B41D18166FEFCD70DE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932C-9681-417B-A884-6582D6CB081A}"/>
      </w:docPartPr>
      <w:docPartBody>
        <w:p w:rsidR="007844C3" w:rsidRDefault="00AF2D86">
          <w:pPr>
            <w:pStyle w:val="776A998B0C5B41D18166FEFCD70DEE75"/>
          </w:pPr>
          <w:r w:rsidRPr="00CB0055">
            <w:t>Contact</w:t>
          </w:r>
        </w:p>
      </w:docPartBody>
    </w:docPart>
    <w:docPart>
      <w:docPartPr>
        <w:name w:val="34231C938E49458692897E5489539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730D-AA9F-42E6-8D50-C91959732E3E}"/>
      </w:docPartPr>
      <w:docPartBody>
        <w:p w:rsidR="007844C3" w:rsidRDefault="00AF2D86">
          <w:pPr>
            <w:pStyle w:val="34231C938E49458692897E5489539556"/>
          </w:pPr>
          <w:r w:rsidRPr="00CB0055">
            <w:t>Hobbies</w:t>
          </w:r>
        </w:p>
      </w:docPartBody>
    </w:docPart>
    <w:docPart>
      <w:docPartPr>
        <w:name w:val="E5FCC0065FF24F4AB7FD6B451124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81255-BAC0-4774-9944-CABBF994542D}"/>
      </w:docPartPr>
      <w:docPartBody>
        <w:p w:rsidR="007844C3" w:rsidRDefault="00AF2D86">
          <w:pPr>
            <w:pStyle w:val="E5FCC0065FF24F4AB7FD6B4511246CEC"/>
          </w:pPr>
          <w:r w:rsidRPr="00036450">
            <w:t>EDUCATION</w:t>
          </w:r>
        </w:p>
      </w:docPartBody>
    </w:docPart>
    <w:docPart>
      <w:docPartPr>
        <w:name w:val="AE65DC6B934749839C151E96F77E3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40783-7959-4671-90F2-A466FA1C7483}"/>
      </w:docPartPr>
      <w:docPartBody>
        <w:p w:rsidR="007844C3" w:rsidRDefault="00AF2D86">
          <w:pPr>
            <w:pStyle w:val="AE65DC6B934749839C151E96F77E3A7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D86"/>
    <w:rsid w:val="000564D2"/>
    <w:rsid w:val="007844C3"/>
    <w:rsid w:val="008D2933"/>
    <w:rsid w:val="00946DFF"/>
    <w:rsid w:val="00AF2D86"/>
    <w:rsid w:val="00CD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4D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629BB4141042EFB16A69EAAC2EC897">
    <w:name w:val="5C629BB4141042EFB16A69EAAC2EC897"/>
    <w:rsid w:val="000564D2"/>
    <w:rPr>
      <w:szCs w:val="22"/>
      <w:lang w:bidi="ar-SA"/>
    </w:rPr>
  </w:style>
  <w:style w:type="paragraph" w:customStyle="1" w:styleId="7B5E708221284DD59A71372D1C658FD8">
    <w:name w:val="7B5E708221284DD59A71372D1C658FD8"/>
    <w:rPr>
      <w:rFonts w:cs="Vrinda"/>
    </w:rPr>
  </w:style>
  <w:style w:type="paragraph" w:customStyle="1" w:styleId="776A998B0C5B41D18166FEFCD70DEE75">
    <w:name w:val="776A998B0C5B41D18166FEFCD70DEE75"/>
    <w:rPr>
      <w:rFonts w:cs="Vrinda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4231C938E49458692897E5489539556">
    <w:name w:val="34231C938E49458692897E5489539556"/>
    <w:rPr>
      <w:rFonts w:cs="Vrinda"/>
    </w:rPr>
  </w:style>
  <w:style w:type="paragraph" w:customStyle="1" w:styleId="E5FCC0065FF24F4AB7FD6B4511246CEC">
    <w:name w:val="E5FCC0065FF24F4AB7FD6B4511246CEC"/>
    <w:rPr>
      <w:rFonts w:cs="Vrinda"/>
    </w:rPr>
  </w:style>
  <w:style w:type="paragraph" w:customStyle="1" w:styleId="7570245F69C74121A9074B36242AADC3">
    <w:name w:val="7570245F69C74121A9074B36242AADC3"/>
    <w:rPr>
      <w:rFonts w:cs="Vrinda"/>
    </w:rPr>
  </w:style>
  <w:style w:type="character" w:customStyle="1" w:styleId="Heading2Char">
    <w:name w:val="Heading 2 Char"/>
    <w:basedOn w:val="DefaultParagraphFont"/>
    <w:link w:val="Heading2"/>
    <w:uiPriority w:val="9"/>
    <w:rsid w:val="000564D2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AE65DC6B934749839C151E96F77E3A7C">
    <w:name w:val="AE65DC6B934749839C151E96F77E3A7C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2020-12-14T05:37:00Z</dcterms:created>
  <dcterms:modified xsi:type="dcterms:W3CDTF">2020-12-14T05:41:00Z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